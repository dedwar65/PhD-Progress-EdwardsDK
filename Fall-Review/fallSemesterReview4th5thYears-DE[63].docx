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1D36" w14:textId="1111F1C1" w:rsidR="00BE04FD" w:rsidRDefault="00BE04FD" w:rsidP="00BE04FD">
      <w:pPr>
        <w:spacing w:after="0" w:line="240" w:lineRule="auto"/>
        <w:jc w:val="center"/>
        <w:rPr>
          <w:b/>
          <w:sz w:val="28"/>
          <w:szCs w:val="28"/>
        </w:rPr>
      </w:pPr>
      <w:r>
        <w:rPr>
          <w:b/>
          <w:sz w:val="28"/>
          <w:szCs w:val="28"/>
        </w:rPr>
        <w:t>Department of Economics</w:t>
      </w:r>
    </w:p>
    <w:p w14:paraId="09B84B65" w14:textId="3B94D144" w:rsidR="00AA6962" w:rsidRDefault="00AA6962" w:rsidP="00BB7360">
      <w:pPr>
        <w:spacing w:after="0" w:line="240" w:lineRule="auto"/>
        <w:jc w:val="center"/>
        <w:rPr>
          <w:b/>
          <w:sz w:val="28"/>
          <w:szCs w:val="28"/>
        </w:rPr>
      </w:pPr>
      <w:r>
        <w:rPr>
          <w:b/>
          <w:sz w:val="28"/>
          <w:szCs w:val="28"/>
        </w:rPr>
        <w:t>Krieger School of Arts and Sciences</w:t>
      </w:r>
    </w:p>
    <w:p w14:paraId="4C4DA616" w14:textId="78742146" w:rsidR="00BE04FD" w:rsidRDefault="00BE04FD" w:rsidP="00BB7360">
      <w:pPr>
        <w:spacing w:after="0" w:line="240" w:lineRule="auto"/>
        <w:jc w:val="center"/>
        <w:rPr>
          <w:b/>
          <w:sz w:val="28"/>
          <w:szCs w:val="28"/>
        </w:rPr>
      </w:pPr>
      <w:r>
        <w:rPr>
          <w:b/>
          <w:sz w:val="28"/>
          <w:szCs w:val="28"/>
        </w:rPr>
        <w:t>Johns Hopkins University</w:t>
      </w:r>
    </w:p>
    <w:p w14:paraId="040ACA22" w14:textId="35E10680" w:rsidR="002B3433" w:rsidRDefault="00FE0ABC" w:rsidP="00BE04FD">
      <w:pPr>
        <w:spacing w:after="0" w:line="240" w:lineRule="auto"/>
        <w:jc w:val="center"/>
        <w:rPr>
          <w:b/>
        </w:rPr>
      </w:pPr>
      <w:r>
        <w:rPr>
          <w:b/>
          <w:sz w:val="28"/>
          <w:szCs w:val="28"/>
          <w:u w:val="single"/>
        </w:rPr>
        <w:br/>
      </w:r>
      <w:r w:rsidR="00F740AF">
        <w:rPr>
          <w:b/>
        </w:rPr>
        <w:t xml:space="preserve">Progress Report, End of Fall Semester, </w:t>
      </w:r>
      <w:r w:rsidR="00A84DC0">
        <w:rPr>
          <w:b/>
        </w:rPr>
        <w:t xml:space="preserve">for </w:t>
      </w:r>
      <w:r w:rsidR="009F5D09">
        <w:rPr>
          <w:b/>
        </w:rPr>
        <w:t>Fourth</w:t>
      </w:r>
      <w:r w:rsidR="00312BBC">
        <w:rPr>
          <w:b/>
        </w:rPr>
        <w:t xml:space="preserve">-year and </w:t>
      </w:r>
      <w:r w:rsidR="008B67BF">
        <w:rPr>
          <w:b/>
        </w:rPr>
        <w:t>Fifth-year</w:t>
      </w:r>
      <w:r w:rsidR="00312BBC">
        <w:rPr>
          <w:b/>
        </w:rPr>
        <w:t xml:space="preserve"> </w:t>
      </w:r>
      <w:r w:rsidR="002B3433">
        <w:rPr>
          <w:b/>
        </w:rPr>
        <w:t>Students</w:t>
      </w:r>
    </w:p>
    <w:p w14:paraId="3DDBB6B8" w14:textId="77777777" w:rsidR="002B3433" w:rsidRDefault="002B3433" w:rsidP="00BE04FD">
      <w:pPr>
        <w:spacing w:after="0" w:line="240" w:lineRule="auto"/>
        <w:jc w:val="center"/>
      </w:pPr>
    </w:p>
    <w:p w14:paraId="771839F2" w14:textId="3BEB59C5" w:rsidR="00BE04FD" w:rsidRPr="00680826" w:rsidRDefault="00BE04FD" w:rsidP="00BE04FD">
      <w:pPr>
        <w:rPr>
          <w:color w:val="FF0000"/>
          <w:highlight w:val="yellow"/>
        </w:rPr>
      </w:pPr>
      <w:r>
        <w:t>Th</w:t>
      </w:r>
      <w:r w:rsidR="00837A4E">
        <w:t xml:space="preserve">e department uses these Winter Progress Reports to track the progress of students who are writing dissertations, but not yet on the market.  The student and their main advisor fill this form out at the end of the fall semester.  Students:  Fill out your section of the form and email it to your advisor.  Advisor:  Read the student section, fill in the advisor section, then meet with the student to discuss what you’ve written in the form.  </w:t>
      </w:r>
      <w:r w:rsidR="008F6989">
        <w:t xml:space="preserve">Sign and date the form, and email it to the DGS.  </w:t>
      </w:r>
      <w:r w:rsidR="00EE7EB1">
        <w:t xml:space="preserve">  </w:t>
      </w:r>
      <w:r>
        <w:t xml:space="preserve">  </w:t>
      </w:r>
    </w:p>
    <w:p w14:paraId="02D53769" w14:textId="03D14C91" w:rsidR="00BE04FD" w:rsidRDefault="00BE04FD" w:rsidP="001E4DB0">
      <w:pPr>
        <w:rPr>
          <w:b/>
          <w:sz w:val="28"/>
          <w:szCs w:val="28"/>
        </w:rPr>
      </w:pPr>
    </w:p>
    <w:p w14:paraId="2766E6FC" w14:textId="77777777" w:rsidR="00BE04FD" w:rsidRPr="00BE04FD" w:rsidRDefault="00BE04FD" w:rsidP="00BE04FD">
      <w:pPr>
        <w:rPr>
          <w:rFonts w:eastAsiaTheme="minorHAnsi"/>
          <w:b/>
        </w:rPr>
      </w:pPr>
      <w:r w:rsidRPr="00BE04FD">
        <w:rPr>
          <w:rFonts w:eastAsiaTheme="minorHAnsi"/>
          <w:b/>
        </w:rPr>
        <w:t>************************************************************************************</w:t>
      </w:r>
    </w:p>
    <w:p w14:paraId="31B8276A" w14:textId="35ACD965" w:rsidR="00BE04FD" w:rsidRPr="00BE04FD" w:rsidRDefault="00BE04FD" w:rsidP="00BE04FD">
      <w:pPr>
        <w:rPr>
          <w:rFonts w:eastAsiaTheme="minorHAnsi"/>
          <w:b/>
        </w:rPr>
      </w:pPr>
      <w:r w:rsidRPr="00BE04FD">
        <w:rPr>
          <w:rFonts w:eastAsiaTheme="minorHAnsi"/>
          <w:b/>
        </w:rPr>
        <w:t>Name:</w:t>
      </w:r>
      <w:r w:rsidR="009311C5">
        <w:rPr>
          <w:rFonts w:eastAsiaTheme="minorHAnsi"/>
          <w:b/>
        </w:rPr>
        <w:t xml:space="preserve"> Decory Edwards</w:t>
      </w:r>
    </w:p>
    <w:p w14:paraId="00CCED7F" w14:textId="7D8A0CB6" w:rsidR="00BE04FD" w:rsidRPr="00BE04FD" w:rsidRDefault="00BE04FD" w:rsidP="00BE04FD">
      <w:pPr>
        <w:rPr>
          <w:rFonts w:eastAsiaTheme="minorHAnsi"/>
          <w:b/>
        </w:rPr>
      </w:pPr>
      <w:r w:rsidRPr="00BE04FD">
        <w:rPr>
          <w:rFonts w:eastAsiaTheme="minorHAnsi"/>
          <w:b/>
        </w:rPr>
        <w:t xml:space="preserve">Date: </w:t>
      </w:r>
      <w:r w:rsidR="009311C5">
        <w:rPr>
          <w:rFonts w:eastAsiaTheme="minorHAnsi"/>
          <w:b/>
        </w:rPr>
        <w:t>12/31/2023</w:t>
      </w:r>
    </w:p>
    <w:p w14:paraId="50BFC866" w14:textId="3BCA278A" w:rsidR="00BE04FD" w:rsidRPr="00BE04FD" w:rsidRDefault="009F5D09" w:rsidP="00BE04FD">
      <w:pPr>
        <w:rPr>
          <w:rFonts w:eastAsiaTheme="minorHAnsi"/>
        </w:rPr>
      </w:pPr>
      <w:r>
        <w:rPr>
          <w:rFonts w:eastAsiaTheme="minorHAnsi"/>
          <w:b/>
        </w:rPr>
        <w:t>Year in the program</w:t>
      </w:r>
      <w:r w:rsidR="00BE04FD">
        <w:rPr>
          <w:rFonts w:eastAsiaTheme="minorHAnsi"/>
          <w:b/>
        </w:rPr>
        <w:t>:</w:t>
      </w:r>
      <w:r w:rsidR="009311C5">
        <w:rPr>
          <w:rFonts w:eastAsiaTheme="minorHAnsi"/>
          <w:b/>
        </w:rPr>
        <w:t xml:space="preserve"> 4</w:t>
      </w:r>
      <w:r w:rsidR="009311C5" w:rsidRPr="009311C5">
        <w:rPr>
          <w:rFonts w:eastAsiaTheme="minorHAnsi"/>
          <w:b/>
          <w:vertAlign w:val="superscript"/>
        </w:rPr>
        <w:t>th</w:t>
      </w:r>
      <w:r w:rsidR="009311C5">
        <w:rPr>
          <w:rFonts w:eastAsiaTheme="minorHAnsi"/>
          <w:b/>
        </w:rPr>
        <w:t xml:space="preserve"> year</w:t>
      </w:r>
    </w:p>
    <w:p w14:paraId="4F6407C6" w14:textId="3036048E" w:rsidR="00EE6430" w:rsidRDefault="00A00E0A" w:rsidP="00BE04FD">
      <w:pPr>
        <w:rPr>
          <w:rFonts w:eastAsiaTheme="minorHAnsi"/>
          <w:b/>
        </w:rPr>
      </w:pPr>
      <w:r>
        <w:rPr>
          <w:rFonts w:eastAsiaTheme="minorHAnsi"/>
          <w:b/>
        </w:rPr>
        <w:t xml:space="preserve">Main </w:t>
      </w:r>
      <w:r w:rsidR="00BE04FD" w:rsidRPr="00BE04FD">
        <w:rPr>
          <w:rFonts w:eastAsiaTheme="minorHAnsi"/>
          <w:b/>
        </w:rPr>
        <w:t>Advisor:</w:t>
      </w:r>
      <w:r w:rsidR="009311C5">
        <w:rPr>
          <w:rFonts w:eastAsiaTheme="minorHAnsi"/>
          <w:b/>
        </w:rPr>
        <w:t xml:space="preserve"> Chris Carroll</w:t>
      </w:r>
    </w:p>
    <w:p w14:paraId="05483601" w14:textId="77777777" w:rsidR="00BE04FD" w:rsidRPr="00BE04FD" w:rsidRDefault="00BE04FD" w:rsidP="00BE04FD">
      <w:pPr>
        <w:rPr>
          <w:rFonts w:eastAsiaTheme="minorHAnsi"/>
        </w:rPr>
      </w:pPr>
      <w:r w:rsidRPr="00BE04FD">
        <w:rPr>
          <w:rFonts w:eastAsiaTheme="minorHAnsi"/>
          <w:b/>
        </w:rPr>
        <w:t>*************************************************************************************</w:t>
      </w:r>
    </w:p>
    <w:p w14:paraId="639C8A44" w14:textId="242E314D" w:rsidR="00BE04FD" w:rsidRDefault="00BE04FD">
      <w:pPr>
        <w:rPr>
          <w:sz w:val="20"/>
          <w:szCs w:val="20"/>
        </w:rPr>
      </w:pPr>
      <w:r>
        <w:rPr>
          <w:sz w:val="20"/>
          <w:szCs w:val="20"/>
        </w:rPr>
        <w:br w:type="page"/>
      </w:r>
    </w:p>
    <w:p w14:paraId="1B261311" w14:textId="66DF7442" w:rsidR="00DC06FE" w:rsidRPr="0053708D" w:rsidRDefault="0053708D" w:rsidP="00AA6962">
      <w:pPr>
        <w:spacing w:after="0" w:line="240" w:lineRule="auto"/>
        <w:rPr>
          <w:b/>
          <w:sz w:val="24"/>
          <w:szCs w:val="24"/>
        </w:rPr>
      </w:pPr>
      <w:r w:rsidRPr="0053708D">
        <w:rPr>
          <w:b/>
          <w:sz w:val="24"/>
          <w:szCs w:val="24"/>
        </w:rPr>
        <w:lastRenderedPageBreak/>
        <w:t xml:space="preserve">STUDENT SECTION </w:t>
      </w:r>
    </w:p>
    <w:p w14:paraId="40B481F0" w14:textId="67E99CF1" w:rsidR="0053708D" w:rsidRDefault="0053708D" w:rsidP="00AA6962">
      <w:pPr>
        <w:spacing w:after="0" w:line="240" w:lineRule="auto"/>
        <w:rPr>
          <w:sz w:val="20"/>
          <w:szCs w:val="20"/>
        </w:rPr>
      </w:pPr>
    </w:p>
    <w:p w14:paraId="0836B1B4" w14:textId="77777777" w:rsidR="0053708D" w:rsidRDefault="0053708D" w:rsidP="00AA6962">
      <w:pPr>
        <w:spacing w:after="0" w:line="240" w:lineRule="auto"/>
        <w:rPr>
          <w:sz w:val="20"/>
          <w:szCs w:val="20"/>
        </w:rPr>
      </w:pPr>
    </w:p>
    <w:p w14:paraId="77431515" w14:textId="51B23193" w:rsidR="00F740AF" w:rsidRDefault="00F740AF" w:rsidP="00F740AF">
      <w:pPr>
        <w:pStyle w:val="ListParagraph"/>
        <w:numPr>
          <w:ilvl w:val="0"/>
          <w:numId w:val="37"/>
        </w:numPr>
      </w:pPr>
      <w:r>
        <w:t>Describe the nature of your fall semester meetings with your main advisor – their frequency, whether they are in-person or virtual, and whether they are one-on-one or other faculty/students are present.</w:t>
      </w:r>
    </w:p>
    <w:p w14:paraId="4CCC0C16" w14:textId="77777777" w:rsidR="0053708D" w:rsidRPr="00BE04FD" w:rsidRDefault="0053708D" w:rsidP="0053708D">
      <w:pPr>
        <w:pStyle w:val="ListParagraph"/>
      </w:pPr>
    </w:p>
    <w:p w14:paraId="4AF878EA" w14:textId="63947AAF" w:rsidR="0053708D" w:rsidRPr="009311C5" w:rsidRDefault="00000000" w:rsidP="0053708D">
      <w:pPr>
        <w:pStyle w:val="ListParagraph"/>
        <w:rPr>
          <w:bCs/>
        </w:rPr>
      </w:pPr>
      <w:sdt>
        <w:sdtPr>
          <w:rPr>
            <w:b/>
            <w:u w:val="single"/>
          </w:rPr>
          <w:id w:val="1870250541"/>
          <w:placeholder>
            <w:docPart w:val="3B5B1122684F43F3B177054A5501358B"/>
          </w:placeholder>
        </w:sdtPr>
        <w:sdtEndPr>
          <w:rPr>
            <w:b w:val="0"/>
            <w:bCs/>
            <w:u w:val="none"/>
          </w:rPr>
        </w:sdtEndPr>
        <w:sdtContent>
          <w:r w:rsidR="009311C5" w:rsidRPr="009311C5">
            <w:rPr>
              <w:bCs/>
            </w:rPr>
            <w:t xml:space="preserve">Weekly, </w:t>
          </w:r>
          <w:r w:rsidR="009311C5">
            <w:rPr>
              <w:bCs/>
            </w:rPr>
            <w:t>virtual one-on-one meetings.</w:t>
          </w:r>
        </w:sdtContent>
      </w:sdt>
    </w:p>
    <w:p w14:paraId="1F6FF4DC" w14:textId="77777777" w:rsidR="00F740AF" w:rsidRDefault="00F740AF" w:rsidP="00F740AF"/>
    <w:p w14:paraId="3347AA7C" w14:textId="35977568" w:rsidR="00F740AF" w:rsidRDefault="00F740AF" w:rsidP="00F740AF">
      <w:pPr>
        <w:pStyle w:val="ListParagraph"/>
        <w:numPr>
          <w:ilvl w:val="0"/>
          <w:numId w:val="37"/>
        </w:numPr>
      </w:pPr>
      <w:r>
        <w:t xml:space="preserve">Describe the nature of your  fall semester meetings with other faculty/and or advisors; same information as in (1).  </w:t>
      </w:r>
    </w:p>
    <w:p w14:paraId="30A0730B" w14:textId="77777777" w:rsidR="0053708D" w:rsidRPr="00BE04FD" w:rsidRDefault="0053708D" w:rsidP="0053708D">
      <w:pPr>
        <w:pStyle w:val="ListParagraph"/>
      </w:pPr>
    </w:p>
    <w:p w14:paraId="166A317C" w14:textId="4027CC35" w:rsidR="0053708D" w:rsidRDefault="00000000" w:rsidP="0053708D">
      <w:pPr>
        <w:pStyle w:val="ListParagraph"/>
        <w:rPr>
          <w:b/>
          <w:u w:val="single"/>
        </w:rPr>
      </w:pPr>
      <w:sdt>
        <w:sdtPr>
          <w:rPr>
            <w:b/>
            <w:u w:val="single"/>
          </w:rPr>
          <w:id w:val="-1698771262"/>
          <w:placeholder>
            <w:docPart w:val="A2E86BF176274E4491C0D8D34A4501F9"/>
          </w:placeholder>
        </w:sdtPr>
        <w:sdtContent>
          <w:r w:rsidR="009311C5">
            <w:rPr>
              <w:bCs/>
            </w:rPr>
            <w:t>Infrequent. I don’t meet too much with other faculty in this department. Though, during my course with Jonathan Wright, I met with him to talk about econometrics and potential applications for my research.</w:t>
          </w:r>
        </w:sdtContent>
      </w:sdt>
    </w:p>
    <w:p w14:paraId="0E7FE635" w14:textId="261D0B1F" w:rsidR="00F740AF" w:rsidRDefault="00F740AF" w:rsidP="00F740AF"/>
    <w:p w14:paraId="1B2DD4E9" w14:textId="6823D88E" w:rsidR="000C3EE4" w:rsidRDefault="0053708D" w:rsidP="00F21EDD">
      <w:pPr>
        <w:pStyle w:val="ListParagraph"/>
        <w:numPr>
          <w:ilvl w:val="0"/>
          <w:numId w:val="37"/>
        </w:numPr>
      </w:pPr>
      <w:r>
        <w:t xml:space="preserve"> As of the date of your last annual review, what were your main research goals to accomplish </w:t>
      </w:r>
      <w:r w:rsidR="003534A6" w:rsidRPr="003534A6">
        <w:rPr>
          <w:i/>
        </w:rPr>
        <w:t xml:space="preserve">for your job market paper </w:t>
      </w:r>
      <w:r>
        <w:t xml:space="preserve">in the fall semester?   </w:t>
      </w:r>
      <w:r w:rsidR="003534A6">
        <w:t>Please be specific</w:t>
      </w:r>
      <w:r w:rsidR="002F3DD6">
        <w:t xml:space="preserve"> – for example, </w:t>
      </w:r>
      <w:r w:rsidR="003534A6">
        <w:t xml:space="preserve">what empirical work did you want to complete, what model extensions did you want to produce.  </w:t>
      </w:r>
      <w:r w:rsidR="002F3DD6">
        <w:t xml:space="preserve">  </w:t>
      </w:r>
      <w:r w:rsidR="000C3EE4">
        <w:t xml:space="preserve"> </w:t>
      </w:r>
    </w:p>
    <w:p w14:paraId="484DAFAF" w14:textId="77777777" w:rsidR="000C3EE4" w:rsidRPr="00BE04FD" w:rsidRDefault="000C3EE4" w:rsidP="000C3EE4">
      <w:pPr>
        <w:pStyle w:val="ListParagraph"/>
      </w:pPr>
      <w:bookmarkStart w:id="0" w:name="_Hlk112242640"/>
    </w:p>
    <w:p w14:paraId="6DF28A36" w14:textId="2F465C85" w:rsidR="002F3DD6" w:rsidRPr="009311C5" w:rsidRDefault="009311C5" w:rsidP="009311C5">
      <w:r w:rsidRPr="009311C5">
        <w:t xml:space="preserve">At this point last year, I was still a bit unclear about what my top would be regarding the JMP. </w:t>
      </w:r>
      <w:r>
        <w:t>My goals were to be solid on the topic, and to produce enough results so that I would be able to present something in the weekly Macro seminar.</w:t>
      </w:r>
    </w:p>
    <w:bookmarkEnd w:id="0"/>
    <w:p w14:paraId="25F1C4FB" w14:textId="77777777" w:rsidR="002F3DD6" w:rsidRPr="002F3DD6" w:rsidRDefault="002F3DD6" w:rsidP="002F3DD6">
      <w:pPr>
        <w:pStyle w:val="ListParagraph"/>
        <w:ind w:left="1440"/>
        <w:rPr>
          <w:b/>
          <w:u w:val="single"/>
        </w:rPr>
      </w:pPr>
    </w:p>
    <w:p w14:paraId="471EA63A" w14:textId="184B058B" w:rsidR="002F3DD6" w:rsidRDefault="0053708D" w:rsidP="002F3DD6">
      <w:pPr>
        <w:pStyle w:val="ListParagraph"/>
        <w:numPr>
          <w:ilvl w:val="0"/>
          <w:numId w:val="37"/>
        </w:numPr>
      </w:pPr>
      <w:r>
        <w:t xml:space="preserve">What progress did you make towards these </w:t>
      </w:r>
      <w:r w:rsidR="003534A6">
        <w:t xml:space="preserve">job market paper </w:t>
      </w:r>
      <w:r>
        <w:t xml:space="preserve">goals?  What problems have come up that you’ve solved, and what problems (if any) have slowed your progress?  </w:t>
      </w:r>
      <w:r w:rsidR="002F3DD6">
        <w:t xml:space="preserve">   </w:t>
      </w:r>
    </w:p>
    <w:p w14:paraId="7DDBDF20" w14:textId="77777777" w:rsidR="002F3DD6" w:rsidRPr="00BE04FD" w:rsidRDefault="002F3DD6" w:rsidP="002F3DD6">
      <w:pPr>
        <w:pStyle w:val="ListParagraph"/>
      </w:pPr>
    </w:p>
    <w:p w14:paraId="770BC994" w14:textId="0B358FC1" w:rsidR="002F3DD6" w:rsidRPr="009311C5" w:rsidRDefault="00000000" w:rsidP="009311C5">
      <w:pPr>
        <w:rPr>
          <w:b/>
          <w:u w:val="single"/>
        </w:rPr>
      </w:pPr>
      <w:sdt>
        <w:sdtPr>
          <w:rPr>
            <w:b/>
            <w:u w:val="single"/>
          </w:rPr>
          <w:id w:val="-460180570"/>
          <w:placeholder>
            <w:docPart w:val="91B02C4EA2E84C06B6F4EA53957A76C6"/>
          </w:placeholder>
        </w:sdtPr>
        <w:sdtContent>
          <w:sdt>
            <w:sdtPr>
              <w:rPr>
                <w:b/>
                <w:u w:val="single"/>
              </w:rPr>
              <w:id w:val="-70044285"/>
              <w:placeholder>
                <w:docPart w:val="59A9625D92AF264494078B7A17C3DC80"/>
              </w:placeholder>
            </w:sdtPr>
            <w:sdtContent>
              <w:r w:rsidR="009311C5" w:rsidRPr="009311C5">
                <w:rPr>
                  <w:bCs/>
                </w:rPr>
                <w:t xml:space="preserve">At the beginning of the year, I learned python and made sure I understood the standard consumption-saving model from the literature. Around springtime, I used this knowledge to replicate some papers which performs exercises very similar to the idea from my JMP. From the summer onward, I worked on producing preliminary results of my JMP. Specifically, I’ve produced an infinite horizon and life cycle model of consumption-saving which performs a structural estimation of a distribution of returns across households which best matches the 2004 SCF wealth data. To close out the winter, I’ve made very descriptive notes of what extensions of the baseline model are left to be made and how to get started. Additionally, there are some additional tasks I need to do regarding additional SCF waves and recoding the results so that they use more efficient tools now available in python. </w:t>
              </w:r>
            </w:sdtContent>
          </w:sdt>
        </w:sdtContent>
      </w:sdt>
    </w:p>
    <w:p w14:paraId="1A4135D1" w14:textId="15C0BD12" w:rsidR="002F3DD6" w:rsidRDefault="002F3DD6" w:rsidP="002F3DD6">
      <w:pPr>
        <w:rPr>
          <w:b/>
        </w:rPr>
      </w:pPr>
    </w:p>
    <w:p w14:paraId="1E221277" w14:textId="207ED8E4" w:rsidR="003534A6" w:rsidRDefault="003534A6" w:rsidP="003534A6">
      <w:pPr>
        <w:pStyle w:val="ListParagraph"/>
        <w:numPr>
          <w:ilvl w:val="0"/>
          <w:numId w:val="37"/>
        </w:numPr>
      </w:pPr>
      <w:r>
        <w:t xml:space="preserve">What papers (if any) are you working on other than your job market paper?  With whom are you working on these papers?  What progress have you made on these papers in the fall semester?  </w:t>
      </w:r>
    </w:p>
    <w:p w14:paraId="5D57E7A9" w14:textId="77777777" w:rsidR="003534A6" w:rsidRPr="00BE04FD" w:rsidRDefault="003534A6" w:rsidP="003534A6">
      <w:pPr>
        <w:pStyle w:val="ListParagraph"/>
      </w:pPr>
    </w:p>
    <w:p w14:paraId="49BAEE03" w14:textId="12422B2E" w:rsidR="003534A6" w:rsidRPr="003534A6" w:rsidRDefault="00000000" w:rsidP="003534A6">
      <w:pPr>
        <w:pStyle w:val="ListParagraph"/>
        <w:rPr>
          <w:b/>
          <w:u w:val="single"/>
        </w:rPr>
      </w:pPr>
      <w:sdt>
        <w:sdtPr>
          <w:rPr>
            <w:b/>
            <w:u w:val="single"/>
          </w:rPr>
          <w:id w:val="-963119783"/>
          <w:placeholder>
            <w:docPart w:val="5520AD1980094146AF4BFB8D6C0755A4"/>
          </w:placeholder>
        </w:sdtPr>
        <w:sdtContent>
          <w:r w:rsidR="009311C5">
            <w:rPr>
              <w:bCs/>
            </w:rPr>
            <w:t xml:space="preserve">I am not working on any other papers just yet. However, in the last few weeks I have </w:t>
          </w:r>
          <w:r w:rsidR="00B90137">
            <w:rPr>
              <w:bCs/>
            </w:rPr>
            <w:t>begun</w:t>
          </w:r>
          <w:r w:rsidR="009311C5">
            <w:rPr>
              <w:bCs/>
            </w:rPr>
            <w:t xml:space="preserve"> to think about questions related to my JMP that I could pursue as the second chapter of my dissertation. So far, I have been talking to my main advisor Chris about this. In the near future, I plan to talk with Nick Papageorge, </w:t>
          </w:r>
          <w:r w:rsidR="00B90137">
            <w:rPr>
              <w:bCs/>
            </w:rPr>
            <w:t>Robert Moffitt, and Jonathan Wright.</w:t>
          </w:r>
        </w:sdtContent>
      </w:sdt>
    </w:p>
    <w:p w14:paraId="3C4B51FC" w14:textId="77777777" w:rsidR="003534A6" w:rsidRDefault="003534A6" w:rsidP="002F3DD6">
      <w:pPr>
        <w:rPr>
          <w:b/>
        </w:rPr>
      </w:pPr>
    </w:p>
    <w:p w14:paraId="7E612D55" w14:textId="1A90C5E0" w:rsidR="003534A6" w:rsidRDefault="0053708D" w:rsidP="003534A6">
      <w:pPr>
        <w:pStyle w:val="ListParagraph"/>
        <w:numPr>
          <w:ilvl w:val="0"/>
          <w:numId w:val="37"/>
        </w:numPr>
      </w:pPr>
      <w:r>
        <w:t>Outline your research plan for the spring semester</w:t>
      </w:r>
      <w:r w:rsidR="003534A6">
        <w:t xml:space="preserve"> for the job market paper and any other papers you are working on</w:t>
      </w:r>
      <w:r>
        <w:t xml:space="preserve">. </w:t>
      </w:r>
    </w:p>
    <w:p w14:paraId="10A30435" w14:textId="77777777" w:rsidR="00B90137" w:rsidRPr="00BE04FD" w:rsidRDefault="00B90137" w:rsidP="00B90137">
      <w:pPr>
        <w:pStyle w:val="ListParagraph"/>
      </w:pPr>
    </w:p>
    <w:sdt>
      <w:sdtPr>
        <w:id w:val="-910844466"/>
        <w:placeholder>
          <w:docPart w:val="6B5E2D77E8AD4A5E83F2C1A81A89CEE0"/>
        </w:placeholder>
      </w:sdtPr>
      <w:sdtContent>
        <w:p w14:paraId="3550048F" w14:textId="5B20FD32" w:rsidR="00B90137" w:rsidRDefault="00B90137" w:rsidP="00B90137">
          <w:pPr>
            <w:ind w:left="720"/>
          </w:pPr>
          <w:r>
            <w:t xml:space="preserve">My plan for the spring semester is to complete two extensions of the baseline model for my JMP: add bequest motives and portfolio choice. This should be straightforward, but there are some issues that need to be resolved and some choices to be made. From there, I plan to complete a few auxiliary tasks for the JMP, which may not be completed until the summer. </w:t>
          </w:r>
        </w:p>
        <w:p w14:paraId="7E65C6EE" w14:textId="059C2BD2" w:rsidR="00EB2C73" w:rsidRPr="00B90137" w:rsidRDefault="00B90137" w:rsidP="00B90137">
          <w:pPr>
            <w:ind w:left="720"/>
            <w:rPr>
              <w:b/>
              <w:u w:val="single"/>
            </w:rPr>
          </w:pPr>
          <w:r>
            <w:t>As for the second chapter, I would like to be solid on what my exact research question will be by the end of the spring. This would allow me to get much work done on beginning to answer this question over the summer. If this is fruitful, then I may be able to present these results from my potential second chapter in the student-led Macro/Finance Brownbag next fall.</w:t>
          </w:r>
        </w:p>
      </w:sdtContent>
    </w:sdt>
    <w:p w14:paraId="457AD83B" w14:textId="318940BD" w:rsidR="00EB2C73" w:rsidRDefault="00EB2C73" w:rsidP="00EB2C73">
      <w:pPr>
        <w:pStyle w:val="ListParagraph"/>
      </w:pPr>
    </w:p>
    <w:p w14:paraId="5029AA96" w14:textId="77777777" w:rsidR="0053708D" w:rsidRDefault="0053708D">
      <w:pPr>
        <w:rPr>
          <w:b/>
        </w:rPr>
      </w:pPr>
      <w:r>
        <w:rPr>
          <w:b/>
        </w:rPr>
        <w:br w:type="page"/>
      </w:r>
    </w:p>
    <w:p w14:paraId="7A59D814" w14:textId="77777777" w:rsidR="0053708D" w:rsidRDefault="0053708D">
      <w:pPr>
        <w:rPr>
          <w:b/>
        </w:rPr>
      </w:pPr>
      <w:r>
        <w:rPr>
          <w:b/>
        </w:rPr>
        <w:lastRenderedPageBreak/>
        <w:t xml:space="preserve">ADVISOR SECTION </w:t>
      </w:r>
    </w:p>
    <w:p w14:paraId="41510B1E" w14:textId="1D0C4B1A" w:rsidR="00374571" w:rsidRDefault="0053708D">
      <w:pPr>
        <w:rPr>
          <w:b/>
        </w:rPr>
      </w:pPr>
      <w:r>
        <w:rPr>
          <w:b/>
        </w:rPr>
        <w:t xml:space="preserve">The advisor’s </w:t>
      </w:r>
      <w:r w:rsidR="00E72281">
        <w:rPr>
          <w:b/>
        </w:rPr>
        <w:t>c</w:t>
      </w:r>
      <w:r w:rsidR="00CE72C0">
        <w:rPr>
          <w:b/>
        </w:rPr>
        <w:t>omments about student progress, special concerns, goals, or other thoughts</w:t>
      </w:r>
    </w:p>
    <w:p w14:paraId="62159211" w14:textId="77777777" w:rsidR="00CE72C0" w:rsidRPr="00BE04FD" w:rsidRDefault="00CE72C0" w:rsidP="00CE72C0">
      <w:pPr>
        <w:pStyle w:val="ListParagraph"/>
      </w:pPr>
    </w:p>
    <w:p w14:paraId="7091722F" w14:textId="77777777" w:rsidR="00CE72C0" w:rsidRDefault="00000000" w:rsidP="00CE72C0">
      <w:pPr>
        <w:pStyle w:val="ListParagraph"/>
        <w:ind w:left="1440"/>
        <w:rPr>
          <w:b/>
          <w:u w:val="single"/>
        </w:rPr>
      </w:pPr>
      <w:sdt>
        <w:sdtPr>
          <w:rPr>
            <w:b/>
            <w:u w:val="single"/>
          </w:rPr>
          <w:id w:val="-1038655504"/>
          <w:placeholder>
            <w:docPart w:val="777ED568723D4EAB9F622DF345C5B01A"/>
          </w:placeholder>
          <w:showingPlcHdr/>
        </w:sdtPr>
        <w:sdtContent>
          <w:r w:rsidR="00CE72C0" w:rsidRPr="00063749">
            <w:rPr>
              <w:rStyle w:val="PlaceholderText"/>
            </w:rPr>
            <w:t>Click here to enter text.</w:t>
          </w:r>
        </w:sdtContent>
      </w:sdt>
    </w:p>
    <w:p w14:paraId="16D67761" w14:textId="77777777" w:rsidR="00CE72C0" w:rsidRDefault="00CE72C0" w:rsidP="00CE72C0">
      <w:pPr>
        <w:rPr>
          <w:b/>
        </w:rPr>
      </w:pPr>
    </w:p>
    <w:p w14:paraId="39EB3B7E" w14:textId="77777777" w:rsidR="00CE72C0" w:rsidRDefault="00CE72C0">
      <w:pPr>
        <w:rPr>
          <w:b/>
        </w:rPr>
      </w:pPr>
    </w:p>
    <w:p w14:paraId="6ED55FA0" w14:textId="77777777" w:rsidR="00CE72C0" w:rsidRPr="00CE72C0" w:rsidRDefault="00CE72C0" w:rsidP="00CE72C0">
      <w:pPr>
        <w:rPr>
          <w:rFonts w:eastAsiaTheme="minorHAnsi"/>
        </w:rPr>
      </w:pPr>
      <w:r w:rsidRPr="00CE72C0">
        <w:rPr>
          <w:rFonts w:eastAsiaTheme="minorHAnsi"/>
          <w:b/>
        </w:rPr>
        <w:t xml:space="preserve">Date of meeting where conversation occurred about above: </w:t>
      </w:r>
    </w:p>
    <w:p w14:paraId="0AC280ED" w14:textId="77777777" w:rsidR="00CE72C0" w:rsidRPr="00CE72C0" w:rsidRDefault="00CE72C0" w:rsidP="00CE72C0">
      <w:pPr>
        <w:spacing w:line="240" w:lineRule="auto"/>
        <w:rPr>
          <w:rFonts w:eastAsiaTheme="minorHAnsi"/>
        </w:rPr>
      </w:pPr>
    </w:p>
    <w:p w14:paraId="4B053F06" w14:textId="77777777" w:rsidR="004B04A4" w:rsidRDefault="004B04A4" w:rsidP="004B04A4">
      <w:pPr>
        <w:spacing w:line="240" w:lineRule="auto"/>
        <w:rPr>
          <w:rFonts w:eastAsiaTheme="minorHAnsi"/>
        </w:rPr>
      </w:pPr>
    </w:p>
    <w:p w14:paraId="234FB06F" w14:textId="77777777" w:rsidR="004B04A4" w:rsidRDefault="004B04A4" w:rsidP="004B04A4">
      <w:pPr>
        <w:spacing w:line="240" w:lineRule="auto"/>
        <w:rPr>
          <w:rFonts w:eastAsiaTheme="minorHAnsi"/>
        </w:rPr>
      </w:pPr>
      <w:r w:rsidRPr="00CE72C0">
        <w:rPr>
          <w:rFonts w:eastAsiaTheme="minorHAnsi"/>
        </w:rPr>
        <w:t>________________________</w:t>
      </w:r>
      <w:r>
        <w:rPr>
          <w:rFonts w:eastAsiaTheme="minorHAnsi"/>
        </w:rPr>
        <w:t>_________</w:t>
      </w:r>
      <w:r w:rsidRPr="00CE72C0">
        <w:rPr>
          <w:rFonts w:eastAsiaTheme="minorHAnsi"/>
        </w:rPr>
        <w:tab/>
        <w:t>___________</w:t>
      </w:r>
      <w:r w:rsidRPr="00CE72C0">
        <w:rPr>
          <w:rFonts w:eastAsiaTheme="minorHAnsi"/>
        </w:rPr>
        <w:tab/>
      </w:r>
      <w:r w:rsidRPr="00CE72C0">
        <w:rPr>
          <w:rFonts w:eastAsiaTheme="minorHAnsi"/>
        </w:rPr>
        <w:tab/>
      </w:r>
    </w:p>
    <w:p w14:paraId="43305157" w14:textId="62F0CA72" w:rsidR="004B04A4" w:rsidRPr="00CE72C0" w:rsidRDefault="004B04A4" w:rsidP="004B04A4">
      <w:pPr>
        <w:spacing w:line="240" w:lineRule="auto"/>
        <w:rPr>
          <w:rFonts w:eastAsiaTheme="minorHAnsi"/>
        </w:rPr>
      </w:pPr>
      <w:r>
        <w:rPr>
          <w:rFonts w:eastAsiaTheme="minorHAnsi"/>
        </w:rPr>
        <w:tab/>
        <w:t>Main advisor signature</w:t>
      </w:r>
      <w:r>
        <w:rPr>
          <w:rFonts w:eastAsiaTheme="minorHAnsi"/>
        </w:rPr>
        <w:tab/>
      </w:r>
      <w:r w:rsidRPr="00CE72C0">
        <w:rPr>
          <w:rFonts w:eastAsiaTheme="minorHAnsi"/>
        </w:rPr>
        <w:tab/>
      </w:r>
      <w:r>
        <w:rPr>
          <w:rFonts w:eastAsiaTheme="minorHAnsi"/>
        </w:rPr>
        <w:tab/>
      </w:r>
      <w:r w:rsidRPr="00CE72C0">
        <w:rPr>
          <w:rFonts w:eastAsiaTheme="minorHAnsi"/>
        </w:rPr>
        <w:t>Date</w:t>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r w:rsidRPr="00CE72C0">
        <w:rPr>
          <w:rFonts w:eastAsiaTheme="minorHAnsi"/>
        </w:rPr>
        <w:tab/>
      </w:r>
    </w:p>
    <w:p w14:paraId="2FAD473B" w14:textId="77777777" w:rsidR="004B04A4" w:rsidRDefault="004B04A4" w:rsidP="004B04A4">
      <w:pPr>
        <w:rPr>
          <w:b/>
        </w:rPr>
      </w:pPr>
    </w:p>
    <w:p w14:paraId="7C85FFD4" w14:textId="1D3ADE68" w:rsidR="004B04A4" w:rsidRDefault="004B04A4" w:rsidP="004B04A4">
      <w:pPr>
        <w:spacing w:line="240" w:lineRule="auto"/>
        <w:rPr>
          <w:b/>
        </w:rPr>
      </w:pPr>
    </w:p>
    <w:sectPr w:rsidR="004B04A4" w:rsidSect="00705380">
      <w:footerReference w:type="default" r:id="rId8"/>
      <w:pgSz w:w="12240" w:h="15840"/>
      <w:pgMar w:top="864"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E36F" w14:textId="77777777" w:rsidR="00705380" w:rsidRDefault="00705380" w:rsidP="002B3433">
      <w:pPr>
        <w:spacing w:after="0" w:line="240" w:lineRule="auto"/>
      </w:pPr>
      <w:r>
        <w:separator/>
      </w:r>
    </w:p>
  </w:endnote>
  <w:endnote w:type="continuationSeparator" w:id="0">
    <w:p w14:paraId="230FB4EF" w14:textId="77777777" w:rsidR="00705380" w:rsidRDefault="00705380" w:rsidP="002B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386271"/>
      <w:docPartObj>
        <w:docPartGallery w:val="Page Numbers (Bottom of Page)"/>
        <w:docPartUnique/>
      </w:docPartObj>
    </w:sdtPr>
    <w:sdtEndPr>
      <w:rPr>
        <w:noProof/>
      </w:rPr>
    </w:sdtEndPr>
    <w:sdtContent>
      <w:p w14:paraId="268171FD" w14:textId="35B24A04" w:rsidR="002B3433" w:rsidRDefault="002B3433">
        <w:pPr>
          <w:pStyle w:val="Footer"/>
          <w:jc w:val="center"/>
        </w:pPr>
        <w:r>
          <w:fldChar w:fldCharType="begin"/>
        </w:r>
        <w:r>
          <w:instrText xml:space="preserve"> PAGE   \* MERGEFORMAT </w:instrText>
        </w:r>
        <w:r>
          <w:fldChar w:fldCharType="separate"/>
        </w:r>
        <w:r w:rsidR="009F5D09">
          <w:rPr>
            <w:noProof/>
          </w:rPr>
          <w:t>1</w:t>
        </w:r>
        <w:r>
          <w:rPr>
            <w:noProof/>
          </w:rPr>
          <w:fldChar w:fldCharType="end"/>
        </w:r>
      </w:p>
    </w:sdtContent>
  </w:sdt>
  <w:p w14:paraId="54DC199D" w14:textId="77777777" w:rsidR="002B3433" w:rsidRDefault="002B3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880E3" w14:textId="77777777" w:rsidR="00705380" w:rsidRDefault="00705380" w:rsidP="002B3433">
      <w:pPr>
        <w:spacing w:after="0" w:line="240" w:lineRule="auto"/>
      </w:pPr>
      <w:r>
        <w:separator/>
      </w:r>
    </w:p>
  </w:footnote>
  <w:footnote w:type="continuationSeparator" w:id="0">
    <w:p w14:paraId="6705FAD5" w14:textId="77777777" w:rsidR="00705380" w:rsidRDefault="00705380" w:rsidP="002B3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1CD"/>
    <w:multiLevelType w:val="hybridMultilevel"/>
    <w:tmpl w:val="23C215B6"/>
    <w:lvl w:ilvl="0" w:tplc="AB16DC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D177C"/>
    <w:multiLevelType w:val="hybridMultilevel"/>
    <w:tmpl w:val="0E42674C"/>
    <w:lvl w:ilvl="0" w:tplc="2D209B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57CFB"/>
    <w:multiLevelType w:val="hybridMultilevel"/>
    <w:tmpl w:val="2610AF3A"/>
    <w:lvl w:ilvl="0" w:tplc="2E5CEC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279FE"/>
    <w:multiLevelType w:val="hybridMultilevel"/>
    <w:tmpl w:val="9C644D3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285F97"/>
    <w:multiLevelType w:val="hybridMultilevel"/>
    <w:tmpl w:val="464EA156"/>
    <w:lvl w:ilvl="0" w:tplc="BC766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182604"/>
    <w:multiLevelType w:val="hybridMultilevel"/>
    <w:tmpl w:val="88E41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60207"/>
    <w:multiLevelType w:val="hybridMultilevel"/>
    <w:tmpl w:val="E0E09088"/>
    <w:lvl w:ilvl="0" w:tplc="242E4500">
      <w:start w:val="1"/>
      <w:numFmt w:val="decimal"/>
      <w:lvlText w:val="%1."/>
      <w:lvlJc w:val="left"/>
      <w:pPr>
        <w:ind w:left="720" w:hanging="360"/>
      </w:pPr>
      <w:rPr>
        <w:b/>
      </w:rPr>
    </w:lvl>
    <w:lvl w:ilvl="1" w:tplc="47E8069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14C40"/>
    <w:multiLevelType w:val="hybridMultilevel"/>
    <w:tmpl w:val="5380DE24"/>
    <w:lvl w:ilvl="0" w:tplc="04090019">
      <w:start w:val="1"/>
      <w:numFmt w:val="lowerLetter"/>
      <w:lvlText w:val="%1."/>
      <w:lvlJc w:val="left"/>
      <w:pPr>
        <w:ind w:left="720" w:hanging="360"/>
      </w:pPr>
    </w:lvl>
    <w:lvl w:ilvl="1" w:tplc="28C0D0A8">
      <w:start w:val="1"/>
      <w:numFmt w:val="lowerLetter"/>
      <w:lvlText w:val="%2."/>
      <w:lvlJc w:val="left"/>
      <w:pPr>
        <w:ind w:left="1440" w:hanging="360"/>
      </w:pPr>
      <w:rPr>
        <w:b w:val="0"/>
      </w:rPr>
    </w:lvl>
    <w:lvl w:ilvl="2" w:tplc="9CF4C1F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70CE1"/>
    <w:multiLevelType w:val="hybridMultilevel"/>
    <w:tmpl w:val="60201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02983"/>
    <w:multiLevelType w:val="hybridMultilevel"/>
    <w:tmpl w:val="63F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D1C20"/>
    <w:multiLevelType w:val="hybridMultilevel"/>
    <w:tmpl w:val="3F8C6FAA"/>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D4FE7"/>
    <w:multiLevelType w:val="hybridMultilevel"/>
    <w:tmpl w:val="24E6DB6C"/>
    <w:lvl w:ilvl="0" w:tplc="C3927190">
      <w:start w:val="1"/>
      <w:numFmt w:val="decimal"/>
      <w:lvlText w:val="%1."/>
      <w:lvlJc w:val="left"/>
      <w:pPr>
        <w:ind w:left="720" w:hanging="360"/>
      </w:pPr>
      <w:rPr>
        <w:rFonts w:hint="default"/>
        <w:b/>
        <w:i w:val="0"/>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132BE"/>
    <w:multiLevelType w:val="hybridMultilevel"/>
    <w:tmpl w:val="D580272E"/>
    <w:lvl w:ilvl="0" w:tplc="C3927190">
      <w:start w:val="1"/>
      <w:numFmt w:val="decimal"/>
      <w:lvlText w:val="%1."/>
      <w:lvlJc w:val="left"/>
      <w:pPr>
        <w:ind w:left="720" w:hanging="360"/>
      </w:pPr>
      <w:rPr>
        <w:rFonts w:hint="default"/>
        <w:b/>
        <w:i w:val="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73B2D"/>
    <w:multiLevelType w:val="hybridMultilevel"/>
    <w:tmpl w:val="B9BE3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EB2323"/>
    <w:multiLevelType w:val="hybridMultilevel"/>
    <w:tmpl w:val="EB08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A5A60"/>
    <w:multiLevelType w:val="hybridMultilevel"/>
    <w:tmpl w:val="5CC8C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E5FC6"/>
    <w:multiLevelType w:val="hybridMultilevel"/>
    <w:tmpl w:val="D2E64E5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6A21EF"/>
    <w:multiLevelType w:val="hybridMultilevel"/>
    <w:tmpl w:val="FAA4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B5FD1"/>
    <w:multiLevelType w:val="hybridMultilevel"/>
    <w:tmpl w:val="602018F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F2709E"/>
    <w:multiLevelType w:val="hybridMultilevel"/>
    <w:tmpl w:val="458690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21896"/>
    <w:multiLevelType w:val="hybridMultilevel"/>
    <w:tmpl w:val="D700B72C"/>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75FCF"/>
    <w:multiLevelType w:val="hybridMultilevel"/>
    <w:tmpl w:val="90B6012E"/>
    <w:lvl w:ilvl="0" w:tplc="1C3CB41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96358"/>
    <w:multiLevelType w:val="hybridMultilevel"/>
    <w:tmpl w:val="F6804E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5E6F9D"/>
    <w:multiLevelType w:val="hybridMultilevel"/>
    <w:tmpl w:val="6FE4D74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EF4F8D"/>
    <w:multiLevelType w:val="hybridMultilevel"/>
    <w:tmpl w:val="3F3C5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A97425"/>
    <w:multiLevelType w:val="hybridMultilevel"/>
    <w:tmpl w:val="7C845868"/>
    <w:lvl w:ilvl="0" w:tplc="C3927190">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35439"/>
    <w:multiLevelType w:val="hybridMultilevel"/>
    <w:tmpl w:val="9B68860C"/>
    <w:lvl w:ilvl="0" w:tplc="DAA228D4">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D2D40"/>
    <w:multiLevelType w:val="hybridMultilevel"/>
    <w:tmpl w:val="53BE3A3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C15E70"/>
    <w:multiLevelType w:val="hybridMultilevel"/>
    <w:tmpl w:val="602018F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CC0CAA"/>
    <w:multiLevelType w:val="hybridMultilevel"/>
    <w:tmpl w:val="8724E0E4"/>
    <w:lvl w:ilvl="0" w:tplc="853E00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03EE2"/>
    <w:multiLevelType w:val="hybridMultilevel"/>
    <w:tmpl w:val="4CB8BA7A"/>
    <w:lvl w:ilvl="0" w:tplc="C3927190">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C34F3"/>
    <w:multiLevelType w:val="hybridMultilevel"/>
    <w:tmpl w:val="7226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76971"/>
    <w:multiLevelType w:val="hybridMultilevel"/>
    <w:tmpl w:val="3E140488"/>
    <w:lvl w:ilvl="0" w:tplc="AB6A76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CE091B"/>
    <w:multiLevelType w:val="hybridMultilevel"/>
    <w:tmpl w:val="602018F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3FB3140"/>
    <w:multiLevelType w:val="hybridMultilevel"/>
    <w:tmpl w:val="602018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92542E"/>
    <w:multiLevelType w:val="hybridMultilevel"/>
    <w:tmpl w:val="3C4694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874EA8"/>
    <w:multiLevelType w:val="hybridMultilevel"/>
    <w:tmpl w:val="B2DA03C2"/>
    <w:lvl w:ilvl="0" w:tplc="0409000F">
      <w:start w:val="1"/>
      <w:numFmt w:val="decimal"/>
      <w:lvlText w:val="%1."/>
      <w:lvlJc w:val="left"/>
      <w:pPr>
        <w:ind w:left="720" w:hanging="360"/>
      </w:pPr>
      <w:rPr>
        <w:rFonts w:hint="default"/>
      </w:rPr>
    </w:lvl>
    <w:lvl w:ilvl="1" w:tplc="A17A6590">
      <w:start w:val="1"/>
      <w:numFmt w:val="upp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67B82"/>
    <w:multiLevelType w:val="hybridMultilevel"/>
    <w:tmpl w:val="B8D080F4"/>
    <w:lvl w:ilvl="0" w:tplc="207ED1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20D29"/>
    <w:multiLevelType w:val="hybridMultilevel"/>
    <w:tmpl w:val="B3F09AE2"/>
    <w:lvl w:ilvl="0" w:tplc="C3927190">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130204">
    <w:abstractNumId w:val="38"/>
  </w:num>
  <w:num w:numId="2" w16cid:durableId="1747799693">
    <w:abstractNumId w:val="5"/>
  </w:num>
  <w:num w:numId="3" w16cid:durableId="898395799">
    <w:abstractNumId w:val="4"/>
  </w:num>
  <w:num w:numId="4" w16cid:durableId="33819663">
    <w:abstractNumId w:val="8"/>
  </w:num>
  <w:num w:numId="5" w16cid:durableId="883952901">
    <w:abstractNumId w:val="22"/>
  </w:num>
  <w:num w:numId="6" w16cid:durableId="1202674311">
    <w:abstractNumId w:val="13"/>
  </w:num>
  <w:num w:numId="7" w16cid:durableId="605775908">
    <w:abstractNumId w:val="18"/>
  </w:num>
  <w:num w:numId="8" w16cid:durableId="218324727">
    <w:abstractNumId w:val="28"/>
  </w:num>
  <w:num w:numId="9" w16cid:durableId="1006787004">
    <w:abstractNumId w:val="33"/>
  </w:num>
  <w:num w:numId="10" w16cid:durableId="1779448290">
    <w:abstractNumId w:val="34"/>
  </w:num>
  <w:num w:numId="11" w16cid:durableId="856887300">
    <w:abstractNumId w:val="37"/>
  </w:num>
  <w:num w:numId="12" w16cid:durableId="1258178260">
    <w:abstractNumId w:val="2"/>
  </w:num>
  <w:num w:numId="13" w16cid:durableId="701245297">
    <w:abstractNumId w:val="29"/>
  </w:num>
  <w:num w:numId="14" w16cid:durableId="813176418">
    <w:abstractNumId w:val="0"/>
  </w:num>
  <w:num w:numId="15" w16cid:durableId="1188908598">
    <w:abstractNumId w:val="21"/>
  </w:num>
  <w:num w:numId="16" w16cid:durableId="1662998400">
    <w:abstractNumId w:val="32"/>
  </w:num>
  <w:num w:numId="17" w16cid:durableId="742096320">
    <w:abstractNumId w:val="1"/>
  </w:num>
  <w:num w:numId="18" w16cid:durableId="1610819471">
    <w:abstractNumId w:val="24"/>
  </w:num>
  <w:num w:numId="19" w16cid:durableId="1682968203">
    <w:abstractNumId w:val="11"/>
  </w:num>
  <w:num w:numId="20" w16cid:durableId="2001694898">
    <w:abstractNumId w:val="19"/>
  </w:num>
  <w:num w:numId="21" w16cid:durableId="91173427">
    <w:abstractNumId w:val="30"/>
  </w:num>
  <w:num w:numId="22" w16cid:durableId="872691956">
    <w:abstractNumId w:val="12"/>
  </w:num>
  <w:num w:numId="23" w16cid:durableId="1397315183">
    <w:abstractNumId w:val="27"/>
  </w:num>
  <w:num w:numId="24" w16cid:durableId="1517573550">
    <w:abstractNumId w:val="3"/>
  </w:num>
  <w:num w:numId="25" w16cid:durableId="1828747052">
    <w:abstractNumId w:val="16"/>
  </w:num>
  <w:num w:numId="26" w16cid:durableId="738525912">
    <w:abstractNumId w:val="23"/>
  </w:num>
  <w:num w:numId="27" w16cid:durableId="836454640">
    <w:abstractNumId w:val="20"/>
  </w:num>
  <w:num w:numId="28" w16cid:durableId="1405030832">
    <w:abstractNumId w:val="10"/>
  </w:num>
  <w:num w:numId="29" w16cid:durableId="530341505">
    <w:abstractNumId w:val="17"/>
  </w:num>
  <w:num w:numId="30" w16cid:durableId="402527572">
    <w:abstractNumId w:val="36"/>
  </w:num>
  <w:num w:numId="31" w16cid:durableId="2043675328">
    <w:abstractNumId w:val="6"/>
  </w:num>
  <w:num w:numId="32" w16cid:durableId="177160928">
    <w:abstractNumId w:val="7"/>
  </w:num>
  <w:num w:numId="33" w16cid:durableId="102965721">
    <w:abstractNumId w:val="25"/>
  </w:num>
  <w:num w:numId="34" w16cid:durableId="157573384">
    <w:abstractNumId w:val="9"/>
  </w:num>
  <w:num w:numId="35" w16cid:durableId="2018455801">
    <w:abstractNumId w:val="35"/>
  </w:num>
  <w:num w:numId="36" w16cid:durableId="1383598325">
    <w:abstractNumId w:val="26"/>
  </w:num>
  <w:num w:numId="37" w16cid:durableId="2130125289">
    <w:abstractNumId w:val="15"/>
  </w:num>
  <w:num w:numId="38" w16cid:durableId="198319169">
    <w:abstractNumId w:val="14"/>
  </w:num>
  <w:num w:numId="39" w16cid:durableId="2704301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ocumentProtection w:edit="forms"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59A"/>
    <w:rsid w:val="00003DB3"/>
    <w:rsid w:val="000142C3"/>
    <w:rsid w:val="00022C82"/>
    <w:rsid w:val="000301DF"/>
    <w:rsid w:val="00034701"/>
    <w:rsid w:val="00063749"/>
    <w:rsid w:val="00073DFC"/>
    <w:rsid w:val="00091573"/>
    <w:rsid w:val="00097172"/>
    <w:rsid w:val="000A4395"/>
    <w:rsid w:val="000B1627"/>
    <w:rsid w:val="000C1141"/>
    <w:rsid w:val="000C251F"/>
    <w:rsid w:val="000C3EE4"/>
    <w:rsid w:val="000C5547"/>
    <w:rsid w:val="000D030F"/>
    <w:rsid w:val="000E0D57"/>
    <w:rsid w:val="000E16D5"/>
    <w:rsid w:val="000F10A6"/>
    <w:rsid w:val="00113B78"/>
    <w:rsid w:val="001273CF"/>
    <w:rsid w:val="00134B64"/>
    <w:rsid w:val="0014136B"/>
    <w:rsid w:val="0015500C"/>
    <w:rsid w:val="00156032"/>
    <w:rsid w:val="00163802"/>
    <w:rsid w:val="00167122"/>
    <w:rsid w:val="00184010"/>
    <w:rsid w:val="00184B93"/>
    <w:rsid w:val="00184F4D"/>
    <w:rsid w:val="0018665E"/>
    <w:rsid w:val="00187542"/>
    <w:rsid w:val="00187C85"/>
    <w:rsid w:val="001B6946"/>
    <w:rsid w:val="001B6C01"/>
    <w:rsid w:val="001E14F4"/>
    <w:rsid w:val="001E2CBF"/>
    <w:rsid w:val="001E425E"/>
    <w:rsid w:val="001E4DB0"/>
    <w:rsid w:val="001F3F1B"/>
    <w:rsid w:val="00205C4E"/>
    <w:rsid w:val="00212B96"/>
    <w:rsid w:val="00225B06"/>
    <w:rsid w:val="002376CD"/>
    <w:rsid w:val="0027761B"/>
    <w:rsid w:val="00286B9F"/>
    <w:rsid w:val="00290EA9"/>
    <w:rsid w:val="002A3FA5"/>
    <w:rsid w:val="002B3433"/>
    <w:rsid w:val="002C3F81"/>
    <w:rsid w:val="002F3DD6"/>
    <w:rsid w:val="00312BBC"/>
    <w:rsid w:val="00323F10"/>
    <w:rsid w:val="003242C1"/>
    <w:rsid w:val="00336C66"/>
    <w:rsid w:val="00347BD6"/>
    <w:rsid w:val="003534A6"/>
    <w:rsid w:val="00374571"/>
    <w:rsid w:val="00380907"/>
    <w:rsid w:val="00385ABF"/>
    <w:rsid w:val="003A667A"/>
    <w:rsid w:val="003C400A"/>
    <w:rsid w:val="003D2B44"/>
    <w:rsid w:val="003E46F1"/>
    <w:rsid w:val="003E7898"/>
    <w:rsid w:val="003F0BDB"/>
    <w:rsid w:val="00426CEB"/>
    <w:rsid w:val="00437FF6"/>
    <w:rsid w:val="0044102D"/>
    <w:rsid w:val="00463017"/>
    <w:rsid w:val="00473FB6"/>
    <w:rsid w:val="004B04A4"/>
    <w:rsid w:val="004B2568"/>
    <w:rsid w:val="004B4585"/>
    <w:rsid w:val="004D2B9D"/>
    <w:rsid w:val="004E090B"/>
    <w:rsid w:val="004E1321"/>
    <w:rsid w:val="004F381B"/>
    <w:rsid w:val="0050119A"/>
    <w:rsid w:val="00503FAF"/>
    <w:rsid w:val="00526D3F"/>
    <w:rsid w:val="0053708D"/>
    <w:rsid w:val="00545187"/>
    <w:rsid w:val="00574893"/>
    <w:rsid w:val="0059027D"/>
    <w:rsid w:val="00592E1A"/>
    <w:rsid w:val="005A0F48"/>
    <w:rsid w:val="005C0835"/>
    <w:rsid w:val="005C2883"/>
    <w:rsid w:val="005C4765"/>
    <w:rsid w:val="005D08AF"/>
    <w:rsid w:val="005D0BB2"/>
    <w:rsid w:val="006021ED"/>
    <w:rsid w:val="00602DB8"/>
    <w:rsid w:val="00651BE0"/>
    <w:rsid w:val="00684E35"/>
    <w:rsid w:val="006A0F16"/>
    <w:rsid w:val="006A4308"/>
    <w:rsid w:val="006B2331"/>
    <w:rsid w:val="006B3431"/>
    <w:rsid w:val="006B5FF1"/>
    <w:rsid w:val="006E64A4"/>
    <w:rsid w:val="006F35AD"/>
    <w:rsid w:val="006F5C1A"/>
    <w:rsid w:val="00705380"/>
    <w:rsid w:val="00716F8A"/>
    <w:rsid w:val="0073237A"/>
    <w:rsid w:val="0073659A"/>
    <w:rsid w:val="00746899"/>
    <w:rsid w:val="00747F4F"/>
    <w:rsid w:val="007728D4"/>
    <w:rsid w:val="007808E7"/>
    <w:rsid w:val="00782656"/>
    <w:rsid w:val="007C056C"/>
    <w:rsid w:val="007C1F2B"/>
    <w:rsid w:val="007C301F"/>
    <w:rsid w:val="007D2D8E"/>
    <w:rsid w:val="007D49E4"/>
    <w:rsid w:val="007D593E"/>
    <w:rsid w:val="007F22A7"/>
    <w:rsid w:val="00800C03"/>
    <w:rsid w:val="00813257"/>
    <w:rsid w:val="00817831"/>
    <w:rsid w:val="00821700"/>
    <w:rsid w:val="00837A4E"/>
    <w:rsid w:val="00846B90"/>
    <w:rsid w:val="00850EB4"/>
    <w:rsid w:val="0085141E"/>
    <w:rsid w:val="00856127"/>
    <w:rsid w:val="00857B53"/>
    <w:rsid w:val="0086181A"/>
    <w:rsid w:val="00872EB4"/>
    <w:rsid w:val="00884AA3"/>
    <w:rsid w:val="008B06D9"/>
    <w:rsid w:val="008B56B4"/>
    <w:rsid w:val="008B67BF"/>
    <w:rsid w:val="008D258D"/>
    <w:rsid w:val="008F3EEF"/>
    <w:rsid w:val="008F6989"/>
    <w:rsid w:val="009068C6"/>
    <w:rsid w:val="00914D02"/>
    <w:rsid w:val="00926A2E"/>
    <w:rsid w:val="009311C5"/>
    <w:rsid w:val="00953232"/>
    <w:rsid w:val="00966D99"/>
    <w:rsid w:val="009701B1"/>
    <w:rsid w:val="00970C7F"/>
    <w:rsid w:val="00974322"/>
    <w:rsid w:val="009837EE"/>
    <w:rsid w:val="009D7ACE"/>
    <w:rsid w:val="009E5804"/>
    <w:rsid w:val="009F1D65"/>
    <w:rsid w:val="009F5D09"/>
    <w:rsid w:val="00A00E0A"/>
    <w:rsid w:val="00A10717"/>
    <w:rsid w:val="00A133EA"/>
    <w:rsid w:val="00A217DE"/>
    <w:rsid w:val="00A275F0"/>
    <w:rsid w:val="00A41A4F"/>
    <w:rsid w:val="00A47257"/>
    <w:rsid w:val="00A7223F"/>
    <w:rsid w:val="00A84DC0"/>
    <w:rsid w:val="00AA6962"/>
    <w:rsid w:val="00AB5AD8"/>
    <w:rsid w:val="00AC45AF"/>
    <w:rsid w:val="00AC579F"/>
    <w:rsid w:val="00AE1CAE"/>
    <w:rsid w:val="00AE73F8"/>
    <w:rsid w:val="00B1613E"/>
    <w:rsid w:val="00B23925"/>
    <w:rsid w:val="00B726C6"/>
    <w:rsid w:val="00B72C4B"/>
    <w:rsid w:val="00B816B4"/>
    <w:rsid w:val="00B870E2"/>
    <w:rsid w:val="00B90137"/>
    <w:rsid w:val="00BA1862"/>
    <w:rsid w:val="00BA7566"/>
    <w:rsid w:val="00BB7360"/>
    <w:rsid w:val="00BD6314"/>
    <w:rsid w:val="00BE04FD"/>
    <w:rsid w:val="00BE28A1"/>
    <w:rsid w:val="00BE3F27"/>
    <w:rsid w:val="00BF4C0B"/>
    <w:rsid w:val="00C23872"/>
    <w:rsid w:val="00C23BB5"/>
    <w:rsid w:val="00C701E5"/>
    <w:rsid w:val="00C71089"/>
    <w:rsid w:val="00C775AB"/>
    <w:rsid w:val="00C9410E"/>
    <w:rsid w:val="00CA42DB"/>
    <w:rsid w:val="00CA5FE0"/>
    <w:rsid w:val="00CC61B1"/>
    <w:rsid w:val="00CD2ED9"/>
    <w:rsid w:val="00CD6B75"/>
    <w:rsid w:val="00CE72C0"/>
    <w:rsid w:val="00CF0E13"/>
    <w:rsid w:val="00CF5C07"/>
    <w:rsid w:val="00D30B9E"/>
    <w:rsid w:val="00D46999"/>
    <w:rsid w:val="00D51E06"/>
    <w:rsid w:val="00D6586B"/>
    <w:rsid w:val="00D66649"/>
    <w:rsid w:val="00D75D4F"/>
    <w:rsid w:val="00D96FAF"/>
    <w:rsid w:val="00DB602F"/>
    <w:rsid w:val="00DB7097"/>
    <w:rsid w:val="00DC06FE"/>
    <w:rsid w:val="00DC60E5"/>
    <w:rsid w:val="00DD0B5C"/>
    <w:rsid w:val="00DD2643"/>
    <w:rsid w:val="00DD2929"/>
    <w:rsid w:val="00DF4F7B"/>
    <w:rsid w:val="00E301CA"/>
    <w:rsid w:val="00E41940"/>
    <w:rsid w:val="00E72281"/>
    <w:rsid w:val="00E810A9"/>
    <w:rsid w:val="00E833CB"/>
    <w:rsid w:val="00EB2C73"/>
    <w:rsid w:val="00EB4A1F"/>
    <w:rsid w:val="00EB7B81"/>
    <w:rsid w:val="00EC083B"/>
    <w:rsid w:val="00EE6430"/>
    <w:rsid w:val="00EE7EB1"/>
    <w:rsid w:val="00EF15E8"/>
    <w:rsid w:val="00EF1ADE"/>
    <w:rsid w:val="00F12B95"/>
    <w:rsid w:val="00F255C0"/>
    <w:rsid w:val="00F27248"/>
    <w:rsid w:val="00F3460F"/>
    <w:rsid w:val="00F72F06"/>
    <w:rsid w:val="00F740AF"/>
    <w:rsid w:val="00F821D9"/>
    <w:rsid w:val="00F82568"/>
    <w:rsid w:val="00F84BC8"/>
    <w:rsid w:val="00F86843"/>
    <w:rsid w:val="00F93089"/>
    <w:rsid w:val="00F95D5C"/>
    <w:rsid w:val="00FA1A3E"/>
    <w:rsid w:val="00FB4A26"/>
    <w:rsid w:val="00FE0ABC"/>
    <w:rsid w:val="00FE0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D3EC0"/>
  <w15:docId w15:val="{563E3620-FDB8-4265-ACBC-06F20482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5E8"/>
    <w:rPr>
      <w:color w:val="808080"/>
    </w:rPr>
  </w:style>
  <w:style w:type="paragraph" w:styleId="BalloonText">
    <w:name w:val="Balloon Text"/>
    <w:basedOn w:val="Normal"/>
    <w:link w:val="BalloonTextChar"/>
    <w:uiPriority w:val="99"/>
    <w:semiHidden/>
    <w:unhideWhenUsed/>
    <w:rsid w:val="00EF1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5E8"/>
    <w:rPr>
      <w:rFonts w:ascii="Tahoma" w:hAnsi="Tahoma" w:cs="Tahoma"/>
      <w:sz w:val="16"/>
      <w:szCs w:val="16"/>
    </w:rPr>
  </w:style>
  <w:style w:type="paragraph" w:styleId="ListParagraph">
    <w:name w:val="List Paragraph"/>
    <w:basedOn w:val="Normal"/>
    <w:uiPriority w:val="34"/>
    <w:qFormat/>
    <w:rsid w:val="00EF15E8"/>
    <w:pPr>
      <w:ind w:left="720"/>
      <w:contextualSpacing/>
    </w:pPr>
  </w:style>
  <w:style w:type="character" w:styleId="Hyperlink">
    <w:name w:val="Hyperlink"/>
    <w:basedOn w:val="DefaultParagraphFont"/>
    <w:uiPriority w:val="99"/>
    <w:unhideWhenUsed/>
    <w:rsid w:val="00EF1ADE"/>
    <w:rPr>
      <w:color w:val="0000FF" w:themeColor="hyperlink"/>
      <w:u w:val="single"/>
    </w:rPr>
  </w:style>
  <w:style w:type="character" w:styleId="CommentReference">
    <w:name w:val="annotation reference"/>
    <w:basedOn w:val="DefaultParagraphFont"/>
    <w:uiPriority w:val="99"/>
    <w:semiHidden/>
    <w:unhideWhenUsed/>
    <w:rsid w:val="00022C82"/>
    <w:rPr>
      <w:sz w:val="16"/>
      <w:szCs w:val="16"/>
    </w:rPr>
  </w:style>
  <w:style w:type="paragraph" w:styleId="CommentText">
    <w:name w:val="annotation text"/>
    <w:basedOn w:val="Normal"/>
    <w:link w:val="CommentTextChar"/>
    <w:uiPriority w:val="99"/>
    <w:unhideWhenUsed/>
    <w:rsid w:val="00022C82"/>
    <w:pPr>
      <w:spacing w:line="240" w:lineRule="auto"/>
    </w:pPr>
    <w:rPr>
      <w:sz w:val="20"/>
      <w:szCs w:val="20"/>
    </w:rPr>
  </w:style>
  <w:style w:type="character" w:customStyle="1" w:styleId="CommentTextChar">
    <w:name w:val="Comment Text Char"/>
    <w:basedOn w:val="DefaultParagraphFont"/>
    <w:link w:val="CommentText"/>
    <w:uiPriority w:val="99"/>
    <w:rsid w:val="00022C82"/>
    <w:rPr>
      <w:sz w:val="20"/>
      <w:szCs w:val="20"/>
    </w:rPr>
  </w:style>
  <w:style w:type="paragraph" w:styleId="CommentSubject">
    <w:name w:val="annotation subject"/>
    <w:basedOn w:val="CommentText"/>
    <w:next w:val="CommentText"/>
    <w:link w:val="CommentSubjectChar"/>
    <w:uiPriority w:val="99"/>
    <w:semiHidden/>
    <w:unhideWhenUsed/>
    <w:rsid w:val="00022C82"/>
    <w:rPr>
      <w:b/>
      <w:bCs/>
    </w:rPr>
  </w:style>
  <w:style w:type="character" w:customStyle="1" w:styleId="CommentSubjectChar">
    <w:name w:val="Comment Subject Char"/>
    <w:basedOn w:val="CommentTextChar"/>
    <w:link w:val="CommentSubject"/>
    <w:uiPriority w:val="99"/>
    <w:semiHidden/>
    <w:rsid w:val="00022C82"/>
    <w:rPr>
      <w:b/>
      <w:bCs/>
      <w:sz w:val="20"/>
      <w:szCs w:val="20"/>
    </w:rPr>
  </w:style>
  <w:style w:type="table" w:styleId="TableGrid">
    <w:name w:val="Table Grid"/>
    <w:basedOn w:val="TableNormal"/>
    <w:uiPriority w:val="59"/>
    <w:locked/>
    <w:rsid w:val="00782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76C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84BC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2B3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33"/>
  </w:style>
  <w:style w:type="paragraph" w:styleId="Footer">
    <w:name w:val="footer"/>
    <w:basedOn w:val="Normal"/>
    <w:link w:val="FooterChar"/>
    <w:uiPriority w:val="99"/>
    <w:unhideWhenUsed/>
    <w:rsid w:val="002B3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7072">
      <w:bodyDiv w:val="1"/>
      <w:marLeft w:val="0"/>
      <w:marRight w:val="0"/>
      <w:marTop w:val="0"/>
      <w:marBottom w:val="0"/>
      <w:divBdr>
        <w:top w:val="none" w:sz="0" w:space="0" w:color="auto"/>
        <w:left w:val="none" w:sz="0" w:space="0" w:color="auto"/>
        <w:bottom w:val="none" w:sz="0" w:space="0" w:color="auto"/>
        <w:right w:val="none" w:sz="0" w:space="0" w:color="auto"/>
      </w:divBdr>
    </w:div>
    <w:div w:id="101511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ric1\Desktop\Faculty%20Activity%20Rep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5E2D77E8AD4A5E83F2C1A81A89CEE0"/>
        <w:category>
          <w:name w:val="General"/>
          <w:gallery w:val="placeholder"/>
        </w:category>
        <w:types>
          <w:type w:val="bbPlcHdr"/>
        </w:types>
        <w:behaviors>
          <w:behavior w:val="content"/>
        </w:behaviors>
        <w:guid w:val="{BA5DA4CD-B9B5-4C58-8530-E4D63AA8EC3A}"/>
      </w:docPartPr>
      <w:docPartBody>
        <w:p w:rsidR="00EA4727" w:rsidRDefault="00081A9D" w:rsidP="00081A9D">
          <w:pPr>
            <w:pStyle w:val="6B5E2D77E8AD4A5E83F2C1A81A89CEE0"/>
          </w:pPr>
          <w:r w:rsidRPr="00833BAB">
            <w:rPr>
              <w:rStyle w:val="PlaceholderText"/>
            </w:rPr>
            <w:t>Click here to enter text.</w:t>
          </w:r>
        </w:p>
      </w:docPartBody>
    </w:docPart>
    <w:docPart>
      <w:docPartPr>
        <w:name w:val="777ED568723D4EAB9F622DF345C5B01A"/>
        <w:category>
          <w:name w:val="General"/>
          <w:gallery w:val="placeholder"/>
        </w:category>
        <w:types>
          <w:type w:val="bbPlcHdr"/>
        </w:types>
        <w:behaviors>
          <w:behavior w:val="content"/>
        </w:behaviors>
        <w:guid w:val="{76007851-5ACF-4727-B922-05CFBBC51C38}"/>
      </w:docPartPr>
      <w:docPartBody>
        <w:p w:rsidR="00EA4727" w:rsidRDefault="00081A9D" w:rsidP="00081A9D">
          <w:pPr>
            <w:pStyle w:val="777ED568723D4EAB9F622DF345C5B01A"/>
          </w:pPr>
          <w:r w:rsidRPr="00833BAB">
            <w:rPr>
              <w:rStyle w:val="PlaceholderText"/>
            </w:rPr>
            <w:t>Click here to enter text.</w:t>
          </w:r>
        </w:p>
      </w:docPartBody>
    </w:docPart>
    <w:docPart>
      <w:docPartPr>
        <w:name w:val="91B02C4EA2E84C06B6F4EA53957A76C6"/>
        <w:category>
          <w:name w:val="General"/>
          <w:gallery w:val="placeholder"/>
        </w:category>
        <w:types>
          <w:type w:val="bbPlcHdr"/>
        </w:types>
        <w:behaviors>
          <w:behavior w:val="content"/>
        </w:behaviors>
        <w:guid w:val="{B5F354EE-CB55-478D-A2DF-0A28DEC940A4}"/>
      </w:docPartPr>
      <w:docPartBody>
        <w:p w:rsidR="00FB5D1B" w:rsidRDefault="007121EA" w:rsidP="007121EA">
          <w:pPr>
            <w:pStyle w:val="91B02C4EA2E84C06B6F4EA53957A76C6"/>
          </w:pPr>
          <w:r w:rsidRPr="00833BAB">
            <w:rPr>
              <w:rStyle w:val="PlaceholderText"/>
            </w:rPr>
            <w:t>Click here to enter text.</w:t>
          </w:r>
        </w:p>
      </w:docPartBody>
    </w:docPart>
    <w:docPart>
      <w:docPartPr>
        <w:name w:val="3B5B1122684F43F3B177054A5501358B"/>
        <w:category>
          <w:name w:val="General"/>
          <w:gallery w:val="placeholder"/>
        </w:category>
        <w:types>
          <w:type w:val="bbPlcHdr"/>
        </w:types>
        <w:behaviors>
          <w:behavior w:val="content"/>
        </w:behaviors>
        <w:guid w:val="{CADB9465-B094-4C72-8894-68678D82DAB6}"/>
      </w:docPartPr>
      <w:docPartBody>
        <w:p w:rsidR="0047243A" w:rsidRDefault="00E56361" w:rsidP="00E56361">
          <w:pPr>
            <w:pStyle w:val="3B5B1122684F43F3B177054A5501358B"/>
          </w:pPr>
          <w:r w:rsidRPr="00833BAB">
            <w:rPr>
              <w:rStyle w:val="PlaceholderText"/>
            </w:rPr>
            <w:t>Click here to enter text.</w:t>
          </w:r>
        </w:p>
      </w:docPartBody>
    </w:docPart>
    <w:docPart>
      <w:docPartPr>
        <w:name w:val="A2E86BF176274E4491C0D8D34A4501F9"/>
        <w:category>
          <w:name w:val="General"/>
          <w:gallery w:val="placeholder"/>
        </w:category>
        <w:types>
          <w:type w:val="bbPlcHdr"/>
        </w:types>
        <w:behaviors>
          <w:behavior w:val="content"/>
        </w:behaviors>
        <w:guid w:val="{BC5EA259-BA38-4E3D-8265-AEF7F688397D}"/>
      </w:docPartPr>
      <w:docPartBody>
        <w:p w:rsidR="0047243A" w:rsidRDefault="00E56361" w:rsidP="00E56361">
          <w:pPr>
            <w:pStyle w:val="A2E86BF176274E4491C0D8D34A4501F9"/>
          </w:pPr>
          <w:r w:rsidRPr="00833BAB">
            <w:rPr>
              <w:rStyle w:val="PlaceholderText"/>
            </w:rPr>
            <w:t>Click here to enter text.</w:t>
          </w:r>
        </w:p>
      </w:docPartBody>
    </w:docPart>
    <w:docPart>
      <w:docPartPr>
        <w:name w:val="5520AD1980094146AF4BFB8D6C0755A4"/>
        <w:category>
          <w:name w:val="General"/>
          <w:gallery w:val="placeholder"/>
        </w:category>
        <w:types>
          <w:type w:val="bbPlcHdr"/>
        </w:types>
        <w:behaviors>
          <w:behavior w:val="content"/>
        </w:behaviors>
        <w:guid w:val="{3C93EF04-7F74-434F-8113-93D37526671F}"/>
      </w:docPartPr>
      <w:docPartBody>
        <w:p w:rsidR="0047243A" w:rsidRDefault="00E56361" w:rsidP="00E56361">
          <w:pPr>
            <w:pStyle w:val="5520AD1980094146AF4BFB8D6C0755A4"/>
          </w:pPr>
          <w:r w:rsidRPr="00833BAB">
            <w:rPr>
              <w:rStyle w:val="PlaceholderText"/>
            </w:rPr>
            <w:t>Click here to enter text.</w:t>
          </w:r>
        </w:p>
      </w:docPartBody>
    </w:docPart>
    <w:docPart>
      <w:docPartPr>
        <w:name w:val="59A9625D92AF264494078B7A17C3DC80"/>
        <w:category>
          <w:name w:val="General"/>
          <w:gallery w:val="placeholder"/>
        </w:category>
        <w:types>
          <w:type w:val="bbPlcHdr"/>
        </w:types>
        <w:behaviors>
          <w:behavior w:val="content"/>
        </w:behaviors>
        <w:guid w:val="{42FFB622-7DF5-B244-8725-0DAEE8AC5AB0}"/>
      </w:docPartPr>
      <w:docPartBody>
        <w:p w:rsidR="000C68C9" w:rsidRDefault="00B65CC1" w:rsidP="00B65CC1">
          <w:pPr>
            <w:pStyle w:val="59A9625D92AF264494078B7A17C3DC80"/>
          </w:pPr>
          <w:r w:rsidRPr="00833B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49"/>
    <w:rsid w:val="00040BE9"/>
    <w:rsid w:val="00081A9D"/>
    <w:rsid w:val="000C68C9"/>
    <w:rsid w:val="001E0ECC"/>
    <w:rsid w:val="00267F48"/>
    <w:rsid w:val="002B68EF"/>
    <w:rsid w:val="003537D4"/>
    <w:rsid w:val="003E5049"/>
    <w:rsid w:val="00421DB2"/>
    <w:rsid w:val="0047243A"/>
    <w:rsid w:val="00477518"/>
    <w:rsid w:val="004C54EE"/>
    <w:rsid w:val="006E3E13"/>
    <w:rsid w:val="007121EA"/>
    <w:rsid w:val="007224EF"/>
    <w:rsid w:val="0074454B"/>
    <w:rsid w:val="00823AEB"/>
    <w:rsid w:val="00825D3D"/>
    <w:rsid w:val="00851548"/>
    <w:rsid w:val="008B2256"/>
    <w:rsid w:val="008B6F9E"/>
    <w:rsid w:val="009D66B4"/>
    <w:rsid w:val="00B65CC1"/>
    <w:rsid w:val="00BF2D29"/>
    <w:rsid w:val="00CD6319"/>
    <w:rsid w:val="00CE6179"/>
    <w:rsid w:val="00D5373B"/>
    <w:rsid w:val="00E56361"/>
    <w:rsid w:val="00EA4727"/>
    <w:rsid w:val="00EF08E1"/>
    <w:rsid w:val="00F66BE8"/>
    <w:rsid w:val="00F93643"/>
    <w:rsid w:val="00FB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CC1"/>
    <w:rPr>
      <w:color w:val="808080"/>
    </w:rPr>
  </w:style>
  <w:style w:type="paragraph" w:customStyle="1" w:styleId="59A9625D92AF264494078B7A17C3DC80">
    <w:name w:val="59A9625D92AF264494078B7A17C3DC80"/>
    <w:rsid w:val="00B65CC1"/>
    <w:pPr>
      <w:spacing w:after="0" w:line="240" w:lineRule="auto"/>
    </w:pPr>
    <w:rPr>
      <w:kern w:val="2"/>
      <w:sz w:val="24"/>
      <w:szCs w:val="24"/>
      <w14:ligatures w14:val="standardContextual"/>
    </w:rPr>
  </w:style>
  <w:style w:type="paragraph" w:customStyle="1" w:styleId="6B5E2D77E8AD4A5E83F2C1A81A89CEE0">
    <w:name w:val="6B5E2D77E8AD4A5E83F2C1A81A89CEE0"/>
    <w:rsid w:val="00081A9D"/>
  </w:style>
  <w:style w:type="paragraph" w:customStyle="1" w:styleId="777ED568723D4EAB9F622DF345C5B01A">
    <w:name w:val="777ED568723D4EAB9F622DF345C5B01A"/>
    <w:rsid w:val="00081A9D"/>
  </w:style>
  <w:style w:type="paragraph" w:customStyle="1" w:styleId="91B02C4EA2E84C06B6F4EA53957A76C6">
    <w:name w:val="91B02C4EA2E84C06B6F4EA53957A76C6"/>
    <w:rsid w:val="007121EA"/>
  </w:style>
  <w:style w:type="paragraph" w:customStyle="1" w:styleId="3B5B1122684F43F3B177054A5501358B">
    <w:name w:val="3B5B1122684F43F3B177054A5501358B"/>
    <w:rsid w:val="00E56361"/>
  </w:style>
  <w:style w:type="paragraph" w:customStyle="1" w:styleId="A2E86BF176274E4491C0D8D34A4501F9">
    <w:name w:val="A2E86BF176274E4491C0D8D34A4501F9"/>
    <w:rsid w:val="00E56361"/>
  </w:style>
  <w:style w:type="paragraph" w:customStyle="1" w:styleId="5520AD1980094146AF4BFB8D6C0755A4">
    <w:name w:val="5520AD1980094146AF4BFB8D6C0755A4"/>
    <w:rsid w:val="00E56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16E41-BBFA-473A-AC55-AAC26AE1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C:\Users\mullric1\Desktop\Faculty Activity Report.dotm</Template>
  <TotalTime>1</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mullric1</dc:creator>
  <cp:lastModifiedBy>Decory Edwards</cp:lastModifiedBy>
  <cp:revision>2</cp:revision>
  <cp:lastPrinted>2011-03-10T17:14:00Z</cp:lastPrinted>
  <dcterms:created xsi:type="dcterms:W3CDTF">2024-03-16T17:11:00Z</dcterms:created>
  <dcterms:modified xsi:type="dcterms:W3CDTF">2024-03-16T17:11:00Z</dcterms:modified>
</cp:coreProperties>
</file>